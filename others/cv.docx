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312"/>
      </w:tblGrid>
      <w:tr w:rsidR="001B2ABD" w:rsidRPr="0059649E" w14:paraId="131C9046" w14:textId="77777777" w:rsidTr="00FA46AF">
        <w:trPr>
          <w:trHeight w:val="4410"/>
        </w:trPr>
        <w:tc>
          <w:tcPr>
            <w:tcW w:w="3600" w:type="dxa"/>
            <w:vAlign w:val="bottom"/>
          </w:tcPr>
          <w:p w14:paraId="11ED56AB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C470B96" wp14:editId="68F259AB">
                      <wp:extent cx="1971675" cy="1960880"/>
                      <wp:effectExtent l="76200" t="76200" r="85725" b="77470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196088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9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colorTemperature colorTemp="53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FFC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A04E18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C470B96" id="Óvalo 2" o:spid="_x0000_s1026" style="width:155.25pt;height:1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" strokecolor="#ffc000" strokeweight="5pt">
                      <v:fill r:id="rId11" o:title="" recolor="t" rotate="t" type="frame"/>
                      <v:stroke joinstyle="miter"/>
                      <v:textbox>
                        <w:txbxContent>
                          <w:p w14:paraId="7CA04E18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922993D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312" w:type="dxa"/>
            <w:vAlign w:val="bottom"/>
          </w:tcPr>
          <w:p w14:paraId="1F5D9F11" w14:textId="45F1B9A5" w:rsidR="001B2ABD" w:rsidRPr="00CE299A" w:rsidRDefault="0020216A" w:rsidP="001B2ABD">
            <w:pPr>
              <w:pStyle w:val="Ttulo"/>
              <w:rPr>
                <w:rFonts w:ascii="Bookman Old Style" w:hAnsi="Bookman Old Style"/>
                <w:b/>
                <w:bCs/>
              </w:rPr>
            </w:pPr>
            <w:r w:rsidRPr="00CE299A">
              <w:rPr>
                <w:rFonts w:ascii="Bookman Old Style" w:hAnsi="Bookman Old Style"/>
                <w:b/>
                <w:bCs/>
              </w:rPr>
              <w:t>Leonardo Mirabelli</w:t>
            </w:r>
          </w:p>
          <w:p w14:paraId="65AC03D9" w14:textId="125CDAF9" w:rsidR="001B2ABD" w:rsidRPr="0059649E" w:rsidRDefault="0020216A" w:rsidP="001B2ABD">
            <w:pPr>
              <w:pStyle w:val="Subttulo"/>
            </w:pPr>
            <w:r w:rsidRPr="00455651">
              <w:rPr>
                <w:spacing w:val="0"/>
                <w:w w:val="68"/>
              </w:rPr>
              <w:t>Front-End Develope</w:t>
            </w:r>
            <w:r w:rsidRPr="00455651">
              <w:rPr>
                <w:spacing w:val="4"/>
                <w:w w:val="68"/>
              </w:rPr>
              <w:t>r</w:t>
            </w:r>
          </w:p>
        </w:tc>
      </w:tr>
      <w:tr w:rsidR="001B2ABD" w:rsidRPr="0059649E" w14:paraId="0A3E4408" w14:textId="77777777" w:rsidTr="00FA46AF">
        <w:tc>
          <w:tcPr>
            <w:tcW w:w="3600" w:type="dxa"/>
          </w:tcPr>
          <w:sdt>
            <w:sdtPr>
              <w:id w:val="-1711873194"/>
              <w:placeholder>
                <w:docPart w:val="B565CF70101E400DB8045D16A9F060A2"/>
              </w:placeholder>
              <w:temporary/>
              <w:showingPlcHdr/>
              <w15:appearance w15:val="hidden"/>
            </w:sdtPr>
            <w:sdtContent>
              <w:p w14:paraId="49D78B3F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48380FB1" w14:textId="025FFD33" w:rsidR="00FA46AF" w:rsidRDefault="00FA46AF" w:rsidP="00FA46A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Como Front-End Developer, poseo habilidades en HTML, CSS, </w:t>
            </w:r>
            <w:r w:rsidR="0045565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SASS, Bootstrap,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JavaScript</w:t>
            </w:r>
            <w:r w:rsidR="00792262">
              <w:rPr>
                <w:rFonts w:ascii="Segoe UI" w:hAnsi="Segoe UI" w:cs="Segoe UI"/>
                <w:color w:val="374151"/>
                <w:shd w:val="clear" w:color="auto" w:fill="F7F7F8"/>
              </w:rPr>
              <w:t>,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ReactJS, </w:t>
            </w:r>
            <w:r w:rsidR="00792262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Git y Github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respaldadas por un conocimiento de Python, Photoshop, After Effects, Premier e Illustrator. Mi objetivo profesional es obtener mi primera experiencia como desarrollador Front-End para mejorar mis habilidades en el diseño y la programación web.</w:t>
            </w:r>
          </w:p>
          <w:p w14:paraId="29BEE56D" w14:textId="77777777" w:rsidR="00FA46AF" w:rsidRDefault="00FA46AF" w:rsidP="00FA46A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Además de mis habilidades técnicas, también poseo una fuerte capacidad de resolución de problemas y un enfoque orientado a los detalles. Soy un comunicador efectivo y puedo colaborar de manera productiva con diseñadores, desarrolladores y otros profesionales para lograr los objetivos del proyecto.</w:t>
            </w:r>
          </w:p>
          <w:p w14:paraId="1B743E32" w14:textId="77777777" w:rsidR="00FA46AF" w:rsidRDefault="00FA46AF" w:rsidP="00FA46AF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Estoy emocionado por la oportunidad de trabajar en un entorno dinámico donde pueda aplicar mi pasión por el diseño y la programación web.</w:t>
            </w:r>
          </w:p>
          <w:p w14:paraId="7BFD984C" w14:textId="77777777" w:rsidR="002832CB" w:rsidRDefault="002832CB" w:rsidP="0003645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p w14:paraId="3237961F" w14:textId="77777777" w:rsidR="002832CB" w:rsidRDefault="002832CB" w:rsidP="0003645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p w14:paraId="681EFD58" w14:textId="77777777" w:rsidR="002832CB" w:rsidRPr="0059649E" w:rsidRDefault="002832CB" w:rsidP="00036450"/>
          <w:sdt>
            <w:sdtPr>
              <w:id w:val="-1954003311"/>
              <w:placeholder>
                <w:docPart w:val="7D87725B009449F897E931B021BB9C3A"/>
              </w:placeholder>
              <w:temporary/>
              <w:showingPlcHdr/>
              <w15:appearance w15:val="hidden"/>
            </w:sdtPr>
            <w:sdtContent>
              <w:p w14:paraId="779F26C3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C67472E58A3F482790350BDBDCF94260"/>
              </w:placeholder>
              <w:temporary/>
              <w:showingPlcHdr/>
              <w15:appearance w15:val="hidden"/>
            </w:sdtPr>
            <w:sdtContent>
              <w:p w14:paraId="2F9F046C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02797E47" w14:textId="0177B7A4" w:rsidR="004D3011" w:rsidRDefault="00FA46AF" w:rsidP="004D3011">
            <w:r>
              <w:t>11-6806-1162</w:t>
            </w:r>
          </w:p>
          <w:p w14:paraId="7DD13AB8" w14:textId="77777777" w:rsidR="00E321BB" w:rsidRDefault="00E321BB" w:rsidP="004D3011"/>
          <w:p w14:paraId="04D93925" w14:textId="0586D2DB" w:rsidR="00E321BB" w:rsidRDefault="00E321BB" w:rsidP="004D3011">
            <w:r>
              <w:t>RESIDENCIA:</w:t>
            </w:r>
          </w:p>
          <w:p w14:paraId="491AEAE0" w14:textId="610BB212" w:rsidR="00E321BB" w:rsidRPr="0059649E" w:rsidRDefault="00E321BB" w:rsidP="004D3011">
            <w:r>
              <w:t>Remedios de Escalada, Bs. As.</w:t>
            </w:r>
          </w:p>
          <w:p w14:paraId="6835A26D" w14:textId="77777777" w:rsidR="004D3011" w:rsidRPr="0059649E" w:rsidRDefault="004D3011" w:rsidP="004D3011"/>
          <w:sdt>
            <w:sdtPr>
              <w:id w:val="-240260293"/>
              <w:placeholder>
                <w:docPart w:val="4452EAF8CABC457A9C30C89C8AED49F7"/>
              </w:placeholder>
              <w:temporary/>
              <w:showingPlcHdr/>
              <w15:appearance w15:val="hidden"/>
            </w:sdtPr>
            <w:sdtContent>
              <w:p w14:paraId="6CA51160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139891A7" w14:textId="40FA87E4" w:rsidR="00036450" w:rsidRPr="009A09AC" w:rsidRDefault="00FA46AF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leogastonmirabelli@gmail.com</w:t>
            </w:r>
          </w:p>
          <w:p w14:paraId="5F187E38" w14:textId="77777777" w:rsidR="004142CD" w:rsidRPr="0059649E" w:rsidRDefault="004142CD" w:rsidP="004142CD"/>
          <w:p w14:paraId="6DE11D84" w14:textId="0746F52A" w:rsidR="004D3011" w:rsidRPr="0059649E" w:rsidRDefault="004D3011" w:rsidP="004D3011"/>
        </w:tc>
        <w:tc>
          <w:tcPr>
            <w:tcW w:w="720" w:type="dxa"/>
          </w:tcPr>
          <w:p w14:paraId="70363A60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312" w:type="dxa"/>
          </w:tcPr>
          <w:sdt>
            <w:sdtPr>
              <w:id w:val="1049110328"/>
              <w:placeholder>
                <w:docPart w:val="F2BD0B90038E4BF18C381C453839DAD1"/>
              </w:placeholder>
              <w:temporary/>
              <w:showingPlcHdr/>
              <w15:appearance w15:val="hidden"/>
            </w:sdtPr>
            <w:sdtContent>
              <w:p w14:paraId="6B6A6497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6BA1EE76" w14:textId="697E2F9A" w:rsidR="00036450" w:rsidRPr="0059649E" w:rsidRDefault="00FA46AF" w:rsidP="00B359E4">
            <w:pPr>
              <w:pStyle w:val="Ttulo4"/>
            </w:pPr>
            <w:r>
              <w:t>Coderhouse</w:t>
            </w:r>
          </w:p>
          <w:p w14:paraId="3E461D94" w14:textId="697C96B8" w:rsidR="00036450" w:rsidRPr="0059649E" w:rsidRDefault="00FA46AF" w:rsidP="00B359E4">
            <w:pPr>
              <w:pStyle w:val="Fecha"/>
            </w:pPr>
            <w:r>
              <w:t>03/2022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-</w:t>
            </w:r>
            <w:r w:rsidR="00036450" w:rsidRPr="0059649E">
              <w:rPr>
                <w:lang w:bidi="es-ES"/>
              </w:rPr>
              <w:t xml:space="preserve"> </w:t>
            </w:r>
            <w:r>
              <w:t>05/2022</w:t>
            </w:r>
          </w:p>
          <w:p w14:paraId="22E98238" w14:textId="28E9710E" w:rsidR="00CC0C6D" w:rsidRPr="0059649E" w:rsidRDefault="00FA46AF" w:rsidP="00CC0C6D">
            <w:r>
              <w:t>Desarrollo Web</w:t>
            </w:r>
            <w:r w:rsidR="00CC0C6D" w:rsidRPr="0059649E">
              <w:rPr>
                <w:lang w:bidi="es-ES"/>
              </w:rPr>
              <w:t xml:space="preserve"> </w:t>
            </w:r>
          </w:p>
          <w:p w14:paraId="733574CF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64CF1A90" w14:textId="5E54F366" w:rsidR="00036450" w:rsidRPr="0059649E" w:rsidRDefault="00FA46AF" w:rsidP="00B359E4">
            <w:pPr>
              <w:pStyle w:val="Ttulo4"/>
            </w:pPr>
            <w:r>
              <w:t>Coderhouse</w:t>
            </w:r>
          </w:p>
          <w:p w14:paraId="783AFFC5" w14:textId="59FA2D0D" w:rsidR="00036450" w:rsidRPr="0059649E" w:rsidRDefault="00FA46AF" w:rsidP="00B359E4">
            <w:pPr>
              <w:pStyle w:val="Fecha"/>
            </w:pPr>
            <w:r>
              <w:t>05/2022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-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07/2022</w:t>
            </w:r>
          </w:p>
          <w:p w14:paraId="0A731345" w14:textId="04AB436B" w:rsidR="001424E5" w:rsidRDefault="00FA46AF" w:rsidP="001424E5">
            <w:pPr>
              <w:rPr>
                <w:lang w:bidi="es-ES"/>
              </w:rPr>
            </w:pPr>
            <w:r>
              <w:t>Javascript</w:t>
            </w:r>
          </w:p>
          <w:p w14:paraId="032C81F8" w14:textId="77777777" w:rsidR="00FA46AF" w:rsidRDefault="00FA46AF" w:rsidP="001424E5">
            <w:pPr>
              <w:rPr>
                <w:lang w:bidi="es-ES"/>
              </w:rPr>
            </w:pPr>
          </w:p>
          <w:p w14:paraId="41347B34" w14:textId="08C0EEDD" w:rsidR="00FA46AF" w:rsidRPr="0059649E" w:rsidRDefault="00FA46AF" w:rsidP="00FA46AF">
            <w:pPr>
              <w:pStyle w:val="Ttulo4"/>
            </w:pPr>
            <w:r>
              <w:t>Coderhouse</w:t>
            </w:r>
          </w:p>
          <w:p w14:paraId="15675D19" w14:textId="5CFD9E3E" w:rsidR="00FA46AF" w:rsidRPr="0059649E" w:rsidRDefault="00FA46AF" w:rsidP="00FA46AF">
            <w:pPr>
              <w:pStyle w:val="Fecha"/>
            </w:pPr>
            <w:r>
              <w:t>07/2022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-</w:t>
            </w:r>
            <w:r w:rsidRPr="0059649E">
              <w:rPr>
                <w:lang w:bidi="es-ES"/>
              </w:rPr>
              <w:t xml:space="preserve"> </w:t>
            </w:r>
            <w:r>
              <w:t>08/2022</w:t>
            </w:r>
          </w:p>
          <w:p w14:paraId="396B4E71" w14:textId="0F0B38D1" w:rsidR="00FA46AF" w:rsidRPr="0059649E" w:rsidRDefault="00FA46AF" w:rsidP="00FA46AF">
            <w:r>
              <w:t>React-JS</w:t>
            </w:r>
          </w:p>
          <w:p w14:paraId="27B677AF" w14:textId="77777777" w:rsidR="00FA46AF" w:rsidRPr="0059649E" w:rsidRDefault="00FA46AF" w:rsidP="001424E5"/>
          <w:p w14:paraId="7BB6E45A" w14:textId="77777777" w:rsidR="004142CD" w:rsidRPr="0059649E" w:rsidRDefault="004142CD" w:rsidP="00036450"/>
          <w:sdt>
            <w:sdtPr>
              <w:id w:val="1001553383"/>
              <w:placeholder>
                <w:docPart w:val="364B081054004F73A0F7F226AA73D648"/>
              </w:placeholder>
              <w:temporary/>
              <w:showingPlcHdr/>
              <w15:appearance w15:val="hidden"/>
            </w:sdtPr>
            <w:sdtContent>
              <w:p w14:paraId="326349EE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26180568" w14:textId="48FEDA0B" w:rsidR="00036450" w:rsidRPr="0059649E" w:rsidRDefault="00FA46AF" w:rsidP="00B359E4">
            <w:pPr>
              <w:pStyle w:val="Ttulo4"/>
              <w:rPr>
                <w:bCs/>
              </w:rPr>
            </w:pPr>
            <w:r>
              <w:t>Liners R.C.</w:t>
            </w:r>
            <w:r w:rsidR="00036450" w:rsidRPr="0059649E">
              <w:rPr>
                <w:lang w:bidi="es-ES"/>
              </w:rPr>
              <w:t xml:space="preserve"> </w:t>
            </w:r>
            <w:r>
              <w:t xml:space="preserve">– Checker </w:t>
            </w:r>
            <w:r w:rsidR="00CE299A">
              <w:t>Portuario (</w:t>
            </w:r>
            <w:r>
              <w:t>Administrativo</w:t>
            </w:r>
            <w:r w:rsidR="00CE299A">
              <w:t>)</w:t>
            </w:r>
          </w:p>
          <w:p w14:paraId="02942760" w14:textId="4D8EEC6A" w:rsidR="00036450" w:rsidRDefault="00FA46AF" w:rsidP="00B359E4">
            <w:pPr>
              <w:pStyle w:val="Fecha"/>
            </w:pPr>
            <w:r>
              <w:t>07/02/2008</w:t>
            </w:r>
            <w:r w:rsidR="004142CD" w:rsidRPr="0059649E">
              <w:rPr>
                <w:lang w:bidi="es-ES"/>
              </w:rPr>
              <w:t xml:space="preserve"> </w:t>
            </w:r>
            <w:r w:rsidR="00CE299A"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Actualmente</w:t>
            </w:r>
          </w:p>
          <w:p w14:paraId="0D66AEC1" w14:textId="77777777" w:rsidR="00CE299A" w:rsidRPr="00CE299A" w:rsidRDefault="00CE299A" w:rsidP="00CE299A"/>
          <w:p w14:paraId="22E9E37B" w14:textId="55D5DCFA" w:rsidR="00CE299A" w:rsidRDefault="00CE299A" w:rsidP="0003645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Checker Portuario, he adquirido una valiosa experiencia en la comprobación y gestión de documentos aduaneros para el ingreso y egreso de contenedores con mercancía en el país. Además, he desempeñado un papel fundamental en la ubicación y seguimiento de contenedores tanto en el muelle de carga y descarga como en el buque.</w:t>
            </w:r>
          </w:p>
          <w:p w14:paraId="0838537D" w14:textId="77777777" w:rsidR="00CE299A" w:rsidRDefault="00CE299A" w:rsidP="00036450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p w14:paraId="08B73105" w14:textId="204F3CDC" w:rsidR="00036450" w:rsidRDefault="00CE299A" w:rsidP="00036450">
            <w:pPr>
              <w:rPr>
                <w:lang w:bidi="es-ES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Además, he sido responsable de la ubicación estratégica de los contenedores dentro del muelle de carga y descarga, asegurándome de que estén colocados de manera eficiente y segura para facilitar las operaciones logísticas. También he colaborado con el equipo para fijar la posición adecuada de los contenedores dentro del buque, garantizando una carga y descarga sin contratiempos.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365B9AB4" w14:textId="77777777" w:rsidR="00CE299A" w:rsidRDefault="00CE299A" w:rsidP="00036450">
            <w:pPr>
              <w:rPr>
                <w:lang w:bidi="es-ES"/>
              </w:rPr>
            </w:pPr>
          </w:p>
          <w:p w14:paraId="141BD587" w14:textId="48A5C9DC" w:rsidR="00CE299A" w:rsidRPr="0059649E" w:rsidRDefault="00CE299A" w:rsidP="00036450">
            <w:r>
              <w:rPr>
                <w:rFonts w:ascii="Segoe UI" w:hAnsi="Segoe UI" w:cs="Segoe UI"/>
                <w:color w:val="374151"/>
                <w:shd w:val="clear" w:color="auto" w:fill="F7F7F8"/>
              </w:rPr>
              <w:t>Mi trabajo como Checker Portuario requiere una atención meticulosa a los detalles y una capacidad para trabajar bajo presión en un entorno dinámico. He perfeccionado mis habilidades de organización y gestión del tiempo para cumplir con los plazos y asegurar que todas las actividades se realicen de manera eficiente.</w:t>
            </w:r>
          </w:p>
          <w:p w14:paraId="4E618271" w14:textId="10C5333D" w:rsidR="004D3011" w:rsidRPr="0059649E" w:rsidRDefault="004D3011" w:rsidP="004D3011"/>
          <w:p w14:paraId="0DD61267" w14:textId="77777777" w:rsidR="004D3011" w:rsidRPr="0059649E" w:rsidRDefault="004D3011" w:rsidP="00036450"/>
          <w:p w14:paraId="7A0AC541" w14:textId="196CDFA2" w:rsidR="00036450" w:rsidRPr="0059649E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11C48C4C" w14:textId="77777777" w:rsidR="0043117B" w:rsidRPr="0059649E" w:rsidRDefault="00000000" w:rsidP="000C45FF">
      <w:pPr>
        <w:tabs>
          <w:tab w:val="left" w:pos="990"/>
        </w:tabs>
      </w:pPr>
    </w:p>
    <w:sectPr w:rsidR="0043117B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203A" w14:textId="77777777" w:rsidR="00E0458B" w:rsidRDefault="00E0458B" w:rsidP="000C45FF">
      <w:r>
        <w:separator/>
      </w:r>
    </w:p>
  </w:endnote>
  <w:endnote w:type="continuationSeparator" w:id="0">
    <w:p w14:paraId="64C2E33F" w14:textId="77777777" w:rsidR="00E0458B" w:rsidRDefault="00E0458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64EE3" w14:textId="77777777" w:rsidR="00E0458B" w:rsidRDefault="00E0458B" w:rsidP="000C45FF">
      <w:r>
        <w:separator/>
      </w:r>
    </w:p>
  </w:footnote>
  <w:footnote w:type="continuationSeparator" w:id="0">
    <w:p w14:paraId="7D17DB16" w14:textId="77777777" w:rsidR="00E0458B" w:rsidRDefault="00E0458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0A359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A148CAF" wp14:editId="4165E21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93611292">
    <w:abstractNumId w:val="10"/>
  </w:num>
  <w:num w:numId="2" w16cid:durableId="1127049801">
    <w:abstractNumId w:val="11"/>
  </w:num>
  <w:num w:numId="3" w16cid:durableId="240718889">
    <w:abstractNumId w:val="8"/>
  </w:num>
  <w:num w:numId="4" w16cid:durableId="1931964258">
    <w:abstractNumId w:val="3"/>
  </w:num>
  <w:num w:numId="5" w16cid:durableId="836456141">
    <w:abstractNumId w:val="2"/>
  </w:num>
  <w:num w:numId="6" w16cid:durableId="1091118656">
    <w:abstractNumId w:val="1"/>
  </w:num>
  <w:num w:numId="7" w16cid:durableId="130485875">
    <w:abstractNumId w:val="0"/>
  </w:num>
  <w:num w:numId="8" w16cid:durableId="368989719">
    <w:abstractNumId w:val="9"/>
  </w:num>
  <w:num w:numId="9" w16cid:durableId="1319921207">
    <w:abstractNumId w:val="7"/>
  </w:num>
  <w:num w:numId="10" w16cid:durableId="1491822122">
    <w:abstractNumId w:val="6"/>
  </w:num>
  <w:num w:numId="11" w16cid:durableId="912006822">
    <w:abstractNumId w:val="5"/>
  </w:num>
  <w:num w:numId="12" w16cid:durableId="1335835717">
    <w:abstractNumId w:val="4"/>
  </w:num>
  <w:num w:numId="13" w16cid:durableId="14517051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6A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0216A"/>
    <w:rsid w:val="00202A9B"/>
    <w:rsid w:val="002400EB"/>
    <w:rsid w:val="002559EC"/>
    <w:rsid w:val="00256CF7"/>
    <w:rsid w:val="00281FD5"/>
    <w:rsid w:val="002832CB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5651"/>
    <w:rsid w:val="004561E8"/>
    <w:rsid w:val="004813B3"/>
    <w:rsid w:val="00496591"/>
    <w:rsid w:val="004C63E4"/>
    <w:rsid w:val="004D3011"/>
    <w:rsid w:val="004E18AB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262"/>
    <w:rsid w:val="007927F5"/>
    <w:rsid w:val="00802CA0"/>
    <w:rsid w:val="008F0794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CE299A"/>
    <w:rsid w:val="00D04BFE"/>
    <w:rsid w:val="00D2522B"/>
    <w:rsid w:val="00D422DE"/>
    <w:rsid w:val="00D5459D"/>
    <w:rsid w:val="00DA1F4D"/>
    <w:rsid w:val="00DD172A"/>
    <w:rsid w:val="00E0458B"/>
    <w:rsid w:val="00E25A26"/>
    <w:rsid w:val="00E321BB"/>
    <w:rsid w:val="00E4381A"/>
    <w:rsid w:val="00E55D74"/>
    <w:rsid w:val="00EE4C8D"/>
    <w:rsid w:val="00F60274"/>
    <w:rsid w:val="00F77FB9"/>
    <w:rsid w:val="00F94526"/>
    <w:rsid w:val="00FA46A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A70C7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uch\AppData\Local\Microsoft\Office\16.0\DTS\es-AR%7b9A7D48F2-6B55-4B9C-93B1-0FA33480B5FF%7d\%7b820AB0E3-F60C-4316-AFF9-132F868CA34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65CF70101E400DB8045D16A9F06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B2318-760F-4693-B49C-FFBE320DA4C0}"/>
      </w:docPartPr>
      <w:docPartBody>
        <w:p w:rsidR="00B969C4" w:rsidRDefault="00000000">
          <w:pPr>
            <w:pStyle w:val="B565CF70101E400DB8045D16A9F060A2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7D87725B009449F897E931B021BB9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DBFE6-863D-49B7-8C60-3AA3A394B916}"/>
      </w:docPartPr>
      <w:docPartBody>
        <w:p w:rsidR="00B969C4" w:rsidRDefault="00000000">
          <w:pPr>
            <w:pStyle w:val="7D87725B009449F897E931B021BB9C3A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C67472E58A3F482790350BDBDCF94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1D6BE-1F9B-443D-B966-DCCAAFE429A0}"/>
      </w:docPartPr>
      <w:docPartBody>
        <w:p w:rsidR="00B969C4" w:rsidRDefault="00000000">
          <w:pPr>
            <w:pStyle w:val="C67472E58A3F482790350BDBDCF94260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4452EAF8CABC457A9C30C89C8AED4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817FB-15CA-44BF-BB1C-48C0959DE3A8}"/>
      </w:docPartPr>
      <w:docPartBody>
        <w:p w:rsidR="00B969C4" w:rsidRDefault="00000000">
          <w:pPr>
            <w:pStyle w:val="4452EAF8CABC457A9C30C89C8AED49F7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F2BD0B90038E4BF18C381C453839D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AE17F-1D4C-4B5B-9B55-23968AD76C1D}"/>
      </w:docPartPr>
      <w:docPartBody>
        <w:p w:rsidR="00B969C4" w:rsidRDefault="00000000">
          <w:pPr>
            <w:pStyle w:val="F2BD0B90038E4BF18C381C453839DAD1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364B081054004F73A0F7F226AA73D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ED35D-2AA4-4E27-934C-D9A9784FB2A0}"/>
      </w:docPartPr>
      <w:docPartBody>
        <w:p w:rsidR="00B969C4" w:rsidRDefault="00000000">
          <w:pPr>
            <w:pStyle w:val="364B081054004F73A0F7F226AA73D648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0A"/>
    <w:rsid w:val="00127160"/>
    <w:rsid w:val="003E01A6"/>
    <w:rsid w:val="003F1CCE"/>
    <w:rsid w:val="0067390A"/>
    <w:rsid w:val="00B969C4"/>
    <w:rsid w:val="00E5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65CF70101E400DB8045D16A9F060A2">
    <w:name w:val="B565CF70101E400DB8045D16A9F060A2"/>
  </w:style>
  <w:style w:type="paragraph" w:customStyle="1" w:styleId="7D87725B009449F897E931B021BB9C3A">
    <w:name w:val="7D87725B009449F897E931B021BB9C3A"/>
  </w:style>
  <w:style w:type="paragraph" w:customStyle="1" w:styleId="C67472E58A3F482790350BDBDCF94260">
    <w:name w:val="C67472E58A3F482790350BDBDCF94260"/>
  </w:style>
  <w:style w:type="paragraph" w:customStyle="1" w:styleId="4452EAF8CABC457A9C30C89C8AED49F7">
    <w:name w:val="4452EAF8CABC457A9C30C89C8AED49F7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F2BD0B90038E4BF18C381C453839DAD1">
    <w:name w:val="F2BD0B90038E4BF18C381C453839DAD1"/>
  </w:style>
  <w:style w:type="paragraph" w:customStyle="1" w:styleId="364B081054004F73A0F7F226AA73D648">
    <w:name w:val="364B081054004F73A0F7F226AA73D648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{820AB0E3-F60C-4316-AFF9-132F868CA347}tf00546271_win32.dotx</Template>
  <TotalTime>0</TotalTime>
  <Pages>1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2023-07-04T09:22:00Z</dcterms:created>
  <dcterms:modified xsi:type="dcterms:W3CDTF">2023-07-04T10:08:00Z</dcterms:modified>
</cp:coreProperties>
</file>